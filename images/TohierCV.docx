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986894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ZA" w:eastAsia="en-ZA"/>
              </w:rPr>
              <w:drawing>
                <wp:inline distT="0" distB="0" distL="0" distR="0" wp14:anchorId="1D5A6C49" wp14:editId="30F8FABF">
                  <wp:extent cx="1867161" cy="186716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ohd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FE594A8F73164DC29B3D8A70655390EB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986894">
        <w:trPr>
          <w:trHeight w:val="271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986894" w:rsidRPr="00036450" w:rsidRDefault="00986894" w:rsidP="00986894">
            <w:pPr>
              <w:rPr>
                <w:b/>
              </w:rPr>
            </w:pPr>
            <w:r>
              <w:rPr>
                <w:b/>
              </w:rPr>
              <w:t>Spine Road</w:t>
            </w:r>
          </w:p>
          <w:p w:rsidR="00986894" w:rsidRPr="00F33327" w:rsidRDefault="00986894" w:rsidP="00986894">
            <w:pPr>
              <w:pStyle w:val="Date"/>
              <w:rPr>
                <w:sz w:val="20"/>
                <w:szCs w:val="20"/>
              </w:rPr>
            </w:pPr>
            <w:r>
              <w:t xml:space="preserve"> </w:t>
            </w:r>
            <w:r w:rsidRPr="00F33327">
              <w:rPr>
                <w:sz w:val="20"/>
                <w:szCs w:val="20"/>
              </w:rPr>
              <w:t xml:space="preserve">2018 </w:t>
            </w:r>
          </w:p>
          <w:p w:rsidR="00986894" w:rsidRPr="00F33327" w:rsidRDefault="00986894" w:rsidP="00986894">
            <w:pPr>
              <w:rPr>
                <w:sz w:val="20"/>
                <w:szCs w:val="20"/>
              </w:rPr>
            </w:pPr>
            <w:r w:rsidRPr="00F33327">
              <w:rPr>
                <w:sz w:val="20"/>
                <w:szCs w:val="20"/>
              </w:rPr>
              <w:t xml:space="preserve"> I got my matric certificate.</w:t>
            </w:r>
          </w:p>
          <w:p w:rsidR="00986894" w:rsidRDefault="00986894" w:rsidP="00986894"/>
          <w:p w:rsidR="00986894" w:rsidRPr="00036450" w:rsidRDefault="00986894" w:rsidP="00986894">
            <w:pPr>
              <w:rPr>
                <w:b/>
              </w:rPr>
            </w:pPr>
            <w:r>
              <w:rPr>
                <w:b/>
              </w:rPr>
              <w:t>Life Choices</w:t>
            </w:r>
          </w:p>
          <w:p w:rsidR="00986894" w:rsidRPr="00F33327" w:rsidRDefault="00986894" w:rsidP="00986894">
            <w:pPr>
              <w:pStyle w:val="Date"/>
              <w:rPr>
                <w:sz w:val="20"/>
                <w:szCs w:val="20"/>
              </w:rPr>
            </w:pPr>
            <w:r w:rsidRPr="00F33327">
              <w:rPr>
                <w:sz w:val="20"/>
                <w:szCs w:val="20"/>
              </w:rPr>
              <w:t>June 2018 – April 2019</w:t>
            </w:r>
          </w:p>
          <w:p w:rsidR="006D409C" w:rsidRDefault="00986894" w:rsidP="00986894">
            <w:r w:rsidRPr="00F33327">
              <w:rPr>
                <w:sz w:val="20"/>
                <w:szCs w:val="20"/>
              </w:rPr>
              <w:t xml:space="preserve">I did a programming, professional development and design thinking </w:t>
            </w:r>
            <w:proofErr w:type="spellStart"/>
            <w:r w:rsidRPr="00F33327">
              <w:rPr>
                <w:sz w:val="20"/>
                <w:szCs w:val="20"/>
              </w:rPr>
              <w:t>learnership</w:t>
            </w:r>
            <w:proofErr w:type="spellEnd"/>
            <w:r w:rsidRPr="00F33327">
              <w:rPr>
                <w:sz w:val="20"/>
                <w:szCs w:val="20"/>
              </w:rPr>
              <w:t>/course. HTML and Bootstrap Framework, CSS (SASS and SCSS), JavaScript (jQuery) are some of the things I learnt.</w:t>
            </w:r>
            <w:sdt>
              <w:sdtPr>
                <w:rPr>
                  <w:sz w:val="20"/>
                  <w:szCs w:val="20"/>
                </w:rPr>
                <w:id w:val="1702519894"/>
                <w:placeholder>
                  <w:docPart w:val="F9AEEC778F5341F3AFA8D99D9FAC21E1"/>
                </w:placeholder>
                <w:temporary/>
                <w:showingPlcHdr/>
                <w15:appearance w15:val="hidden"/>
              </w:sdtPr>
              <w:sdtEndPr>
                <w:rPr>
                  <w:sz w:val="22"/>
                  <w:szCs w:val="24"/>
                </w:rPr>
              </w:sdtEndPr>
              <w:sdtContent>
                <w:r w:rsidRPr="00036450">
                  <w:t>[It’s okay to brag about your GPA, awards, and honors. Feel free to summarize your coursework too.]</w:t>
                </w:r>
              </w:sdtContent>
            </w:sdt>
          </w:p>
        </w:tc>
      </w:tr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986894" w:rsidRPr="005D47DE" w:rsidRDefault="00986894" w:rsidP="00986894">
            <w:pPr>
              <w:pStyle w:val="Title"/>
            </w:pPr>
            <w:r>
              <w:t>Tohier dreyer</w:t>
            </w:r>
          </w:p>
          <w:p w:rsidR="00986894" w:rsidRPr="005D47DE" w:rsidRDefault="00986894" w:rsidP="00986894">
            <w:pPr>
              <w:pStyle w:val="Subtitle"/>
            </w:pPr>
            <w:r w:rsidRPr="00CE05C9">
              <w:rPr>
                <w:spacing w:val="0"/>
                <w:w w:val="73"/>
              </w:rPr>
              <w:t>Junior Web Develope</w:t>
            </w:r>
            <w:r w:rsidRPr="00CE05C9">
              <w:rPr>
                <w:spacing w:val="18"/>
                <w:w w:val="73"/>
              </w:rPr>
              <w:t>r</w:t>
            </w:r>
          </w:p>
          <w:sdt>
            <w:sdtPr>
              <w:id w:val="-1448076370"/>
              <w:placeholder>
                <w:docPart w:val="17EDF7DBC9E34CA5B6E721EB1024C24A"/>
              </w:placeholder>
              <w:temporary/>
              <w:showingPlcHdr/>
              <w15:appearance w15:val="hidden"/>
            </w:sdtPr>
            <w:sdtEndPr/>
            <w:sdtContent>
              <w:p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:rsidR="00986894" w:rsidRDefault="00986894" w:rsidP="00986894">
            <w:pPr>
              <w:pStyle w:val="ProfileText"/>
            </w:pPr>
            <w:r w:rsidRPr="009D6988">
              <w:t>I am young and passionate about learning and expanding my knowledge, not just in the coding field but as well as in life</w:t>
            </w:r>
            <w:r>
              <w:t>.</w:t>
            </w:r>
          </w:p>
          <w:p w:rsidR="006D409C" w:rsidRDefault="006D409C" w:rsidP="00A75FCE">
            <w:pPr>
              <w:pStyle w:val="ProfileText"/>
            </w:pPr>
          </w:p>
          <w:p w:rsidR="006D409C" w:rsidRDefault="006D409C" w:rsidP="005D47DE"/>
          <w:sdt>
            <w:sdtPr>
              <w:id w:val="-1954003311"/>
              <w:placeholder>
                <w:docPart w:val="32EFF56EE8F442AEB081B41837664A1C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2F59B1C92AD649AB84F2505ADD5B906D"/>
              </w:placeholder>
              <w:temporary/>
              <w:showingPlcHdr/>
              <w15:appearance w15:val="hidden"/>
            </w:sdtPr>
            <w:sdtEndPr/>
            <w:sdtContent>
              <w:p w:rsidR="00986894" w:rsidRDefault="00986894" w:rsidP="00986894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986894" w:rsidRDefault="00986894" w:rsidP="00986894">
            <w:pPr>
              <w:pStyle w:val="ContactDetails"/>
            </w:pPr>
            <w:r>
              <w:t>0670772262</w:t>
            </w:r>
          </w:p>
          <w:p w:rsidR="00986894" w:rsidRDefault="00986894" w:rsidP="00986894"/>
          <w:sdt>
            <w:sdtPr>
              <w:id w:val="-240260293"/>
              <w:placeholder>
                <w:docPart w:val="699C63C5208243BD95B191C798C205F6"/>
              </w:placeholder>
              <w:temporary/>
              <w:showingPlcHdr/>
              <w15:appearance w15:val="hidden"/>
            </w:sdtPr>
            <w:sdtEndPr/>
            <w:sdtContent>
              <w:p w:rsidR="00986894" w:rsidRDefault="00986894" w:rsidP="00986894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6D409C" w:rsidRDefault="00986894" w:rsidP="004856B1">
            <w:r>
              <w:t>TohierDreyer17@gmail.com</w:t>
            </w:r>
            <w:bookmarkStart w:id="0" w:name="_GoBack"/>
            <w:bookmarkEnd w:id="0"/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F0B46E77E1B645358E68FDB3D30CBE03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:rsidTr="00986894">
        <w:trPr>
          <w:trHeight w:val="4842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986894" w:rsidRDefault="00986894" w:rsidP="00986894">
            <w:pPr>
              <w:rPr>
                <w:bCs/>
              </w:rPr>
            </w:pPr>
            <w:r>
              <w:rPr>
                <w:b/>
              </w:rPr>
              <w:t xml:space="preserve">Digi Outsource </w:t>
            </w:r>
            <w:r w:rsidRPr="00036450">
              <w:t xml:space="preserve"> </w:t>
            </w:r>
          </w:p>
          <w:p w:rsidR="00986894" w:rsidRPr="00F33327" w:rsidRDefault="00986894" w:rsidP="00986894">
            <w:pPr>
              <w:rPr>
                <w:sz w:val="20"/>
                <w:szCs w:val="20"/>
              </w:rPr>
            </w:pPr>
            <w:r w:rsidRPr="00F33327">
              <w:rPr>
                <w:sz w:val="20"/>
                <w:szCs w:val="20"/>
              </w:rPr>
              <w:t>2019–2020</w:t>
            </w:r>
          </w:p>
          <w:p w:rsidR="00986894" w:rsidRPr="00F33327" w:rsidRDefault="00986894" w:rsidP="00986894">
            <w:pPr>
              <w:rPr>
                <w:sz w:val="20"/>
                <w:szCs w:val="20"/>
              </w:rPr>
            </w:pPr>
          </w:p>
          <w:p w:rsidR="00986894" w:rsidRPr="00F33327" w:rsidRDefault="00986894" w:rsidP="00986894">
            <w:pPr>
              <w:rPr>
                <w:sz w:val="20"/>
                <w:szCs w:val="20"/>
                <w:lang w:val="en-ZA"/>
              </w:rPr>
            </w:pPr>
            <w:r w:rsidRPr="00F33327">
              <w:rPr>
                <w:color w:val="333333"/>
                <w:sz w:val="20"/>
                <w:szCs w:val="20"/>
              </w:rPr>
              <w:t>At Digi Outsource I worked quite a bit on business improvement processes. Most of my time was spent on Forms and workflows.</w:t>
            </w:r>
            <w:r w:rsidRPr="00F33327">
              <w:rPr>
                <w:sz w:val="20"/>
                <w:szCs w:val="20"/>
              </w:rPr>
              <w:t xml:space="preserve"> </w:t>
            </w:r>
            <w:r w:rsidRPr="00F33327">
              <w:rPr>
                <w:sz w:val="20"/>
                <w:szCs w:val="20"/>
                <w:lang w:val="en-ZA"/>
              </w:rPr>
              <w:t>Within the context of SharePoint, I developed quite a bit of </w:t>
            </w:r>
          </w:p>
          <w:p w:rsidR="00986894" w:rsidRPr="00F33327" w:rsidRDefault="00986894" w:rsidP="00986894">
            <w:pPr>
              <w:rPr>
                <w:sz w:val="20"/>
                <w:szCs w:val="20"/>
                <w:lang w:val="en-ZA"/>
              </w:rPr>
            </w:pPr>
            <w:r w:rsidRPr="00F33327">
              <w:rPr>
                <w:sz w:val="20"/>
                <w:szCs w:val="20"/>
                <w:lang w:val="en-ZA"/>
              </w:rPr>
              <w:t>custom forms and sites.</w:t>
            </w:r>
            <w:r w:rsidRPr="00F33327">
              <w:rPr>
                <w:sz w:val="20"/>
                <w:szCs w:val="20"/>
              </w:rPr>
              <w:t xml:space="preserve"> </w:t>
            </w:r>
            <w:r w:rsidRPr="00F33327">
              <w:rPr>
                <w:sz w:val="20"/>
                <w:szCs w:val="20"/>
                <w:lang w:val="en-ZA"/>
              </w:rPr>
              <w:t xml:space="preserve">Examples would include creating tabbed forms, in some cases tabs had rules and I needed to add code to cater for these business rules. Where the need </w:t>
            </w:r>
            <w:proofErr w:type="spellStart"/>
            <w:r w:rsidRPr="00F33327">
              <w:rPr>
                <w:sz w:val="20"/>
                <w:szCs w:val="20"/>
                <w:lang w:val="en-ZA"/>
              </w:rPr>
              <w:t>arised</w:t>
            </w:r>
            <w:proofErr w:type="spellEnd"/>
            <w:r w:rsidRPr="00F33327">
              <w:rPr>
                <w:sz w:val="20"/>
                <w:szCs w:val="20"/>
                <w:lang w:val="en-ZA"/>
              </w:rPr>
              <w:t xml:space="preserve"> we used SharePoint workflows for notifications or if there were any approvals required.</w:t>
            </w:r>
          </w:p>
          <w:p w:rsidR="00986894" w:rsidRPr="00F33327" w:rsidRDefault="00986894" w:rsidP="00986894">
            <w:pPr>
              <w:rPr>
                <w:sz w:val="20"/>
                <w:szCs w:val="20"/>
              </w:rPr>
            </w:pPr>
          </w:p>
          <w:p w:rsidR="00986894" w:rsidRPr="00F33327" w:rsidRDefault="00986894" w:rsidP="00986894">
            <w:pPr>
              <w:rPr>
                <w:sz w:val="20"/>
                <w:szCs w:val="20"/>
              </w:rPr>
            </w:pPr>
            <w:r w:rsidRPr="00F33327">
              <w:rPr>
                <w:sz w:val="20"/>
                <w:szCs w:val="20"/>
              </w:rPr>
              <w:t xml:space="preserve">Within Microsoft Power Platform I mainly focused on </w:t>
            </w:r>
            <w:proofErr w:type="spellStart"/>
            <w:r w:rsidRPr="00F33327">
              <w:rPr>
                <w:sz w:val="20"/>
                <w:szCs w:val="20"/>
              </w:rPr>
              <w:t>PowerApps</w:t>
            </w:r>
            <w:proofErr w:type="spellEnd"/>
            <w:r w:rsidRPr="00F33327">
              <w:rPr>
                <w:sz w:val="20"/>
                <w:szCs w:val="20"/>
              </w:rPr>
              <w:t xml:space="preserve"> and Power Automate. By using </w:t>
            </w:r>
            <w:proofErr w:type="spellStart"/>
            <w:r w:rsidRPr="00F33327">
              <w:rPr>
                <w:sz w:val="20"/>
                <w:szCs w:val="20"/>
              </w:rPr>
              <w:t>PowerApps</w:t>
            </w:r>
            <w:proofErr w:type="spellEnd"/>
            <w:r w:rsidRPr="00F33327">
              <w:rPr>
                <w:sz w:val="20"/>
                <w:szCs w:val="20"/>
              </w:rPr>
              <w:t xml:space="preserve"> I developed responsive mobile and tablet applications. Power Automate was used for notifications or for different levels of approvals depending on the needs of the client.</w:t>
            </w:r>
          </w:p>
          <w:p w:rsidR="00986894" w:rsidRPr="00F33327" w:rsidRDefault="00986894" w:rsidP="00986894">
            <w:pPr>
              <w:rPr>
                <w:sz w:val="20"/>
                <w:szCs w:val="20"/>
              </w:rPr>
            </w:pPr>
          </w:p>
          <w:p w:rsidR="00986894" w:rsidRPr="00F33327" w:rsidRDefault="00986894" w:rsidP="00986894">
            <w:pPr>
              <w:rPr>
                <w:sz w:val="20"/>
                <w:szCs w:val="20"/>
              </w:rPr>
            </w:pPr>
            <w:r w:rsidRPr="00F33327">
              <w:rPr>
                <w:sz w:val="20"/>
                <w:szCs w:val="20"/>
              </w:rPr>
              <w:t>I used Jira for task tracking and our SDLC. We used confluence to document our applications</w:t>
            </w:r>
          </w:p>
          <w:p w:rsidR="00986894" w:rsidRPr="00F33327" w:rsidRDefault="00986894" w:rsidP="00986894">
            <w:pPr>
              <w:rPr>
                <w:b/>
                <w:sz w:val="20"/>
                <w:szCs w:val="20"/>
              </w:rPr>
            </w:pPr>
            <w:r w:rsidRPr="00F33327">
              <w:rPr>
                <w:b/>
                <w:sz w:val="20"/>
                <w:szCs w:val="20"/>
              </w:rPr>
              <w:t>Reference:</w:t>
            </w:r>
          </w:p>
          <w:p w:rsidR="00986894" w:rsidRPr="00F33327" w:rsidRDefault="00986894" w:rsidP="00986894">
            <w:pPr>
              <w:rPr>
                <w:sz w:val="20"/>
                <w:szCs w:val="20"/>
              </w:rPr>
            </w:pPr>
            <w:r w:rsidRPr="00F33327">
              <w:rPr>
                <w:sz w:val="20"/>
                <w:szCs w:val="20"/>
              </w:rPr>
              <w:t>Leroy Jacobs: Team Lead</w:t>
            </w:r>
          </w:p>
          <w:p w:rsidR="00986894" w:rsidRDefault="00986894" w:rsidP="00986894">
            <w:pPr>
              <w:rPr>
                <w:sz w:val="20"/>
                <w:szCs w:val="20"/>
              </w:rPr>
            </w:pPr>
            <w:r w:rsidRPr="00F33327">
              <w:rPr>
                <w:sz w:val="20"/>
                <w:szCs w:val="20"/>
              </w:rPr>
              <w:t>+27 215289302.</w:t>
            </w:r>
          </w:p>
          <w:p w:rsidR="006D409C" w:rsidRDefault="006D409C" w:rsidP="005D47DE"/>
        </w:tc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D816FAC1D9C64E6CB28EB540375A8659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Default="00986894" w:rsidP="00776643">
            <w:pPr>
              <w:rPr>
                <w:b/>
              </w:rPr>
            </w:pPr>
            <w:r>
              <w:rPr>
                <w:b/>
                <w:noProof/>
                <w:lang w:val="en-ZA" w:eastAsia="en-ZA"/>
              </w:rPr>
              <w:drawing>
                <wp:inline distT="0" distB="0" distL="0" distR="0" wp14:anchorId="239900BE" wp14:editId="3FBE5051">
                  <wp:extent cx="3086100" cy="2295525"/>
                  <wp:effectExtent l="0" t="0" r="0" b="9525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</w:tc>
      </w:tr>
    </w:tbl>
    <w:p w:rsidR="00153B84" w:rsidRDefault="00153B84" w:rsidP="00986894"/>
    <w:sectPr w:rsidR="00153B84" w:rsidSect="00F56513">
      <w:headerReference w:type="default" r:id="rId16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8A5" w:rsidRDefault="009468A5" w:rsidP="00C51CF5">
      <w:r>
        <w:separator/>
      </w:r>
    </w:p>
  </w:endnote>
  <w:endnote w:type="continuationSeparator" w:id="0">
    <w:p w:rsidR="009468A5" w:rsidRDefault="009468A5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8A5" w:rsidRDefault="009468A5" w:rsidP="00C51CF5">
      <w:r>
        <w:separator/>
      </w:r>
    </w:p>
  </w:footnote>
  <w:footnote w:type="continuationSeparator" w:id="0">
    <w:p w:rsidR="009468A5" w:rsidRDefault="009468A5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F5" w:rsidRDefault="00F56513">
    <w:pPr>
      <w:pStyle w:val="Header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1AD3FB01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94"/>
    <w:rsid w:val="000521EF"/>
    <w:rsid w:val="000A545F"/>
    <w:rsid w:val="000F3BEA"/>
    <w:rsid w:val="0010314C"/>
    <w:rsid w:val="00153B84"/>
    <w:rsid w:val="00196AAB"/>
    <w:rsid w:val="001A4D1A"/>
    <w:rsid w:val="001B0B3D"/>
    <w:rsid w:val="003B0DB8"/>
    <w:rsid w:val="00431999"/>
    <w:rsid w:val="00443E2D"/>
    <w:rsid w:val="004856B1"/>
    <w:rsid w:val="00572086"/>
    <w:rsid w:val="00597871"/>
    <w:rsid w:val="005D47DE"/>
    <w:rsid w:val="005F364E"/>
    <w:rsid w:val="0062123A"/>
    <w:rsid w:val="00635EF0"/>
    <w:rsid w:val="00646E75"/>
    <w:rsid w:val="00663587"/>
    <w:rsid w:val="006D409C"/>
    <w:rsid w:val="00776643"/>
    <w:rsid w:val="00797579"/>
    <w:rsid w:val="007D0F5B"/>
    <w:rsid w:val="00882E29"/>
    <w:rsid w:val="008F290E"/>
    <w:rsid w:val="00942045"/>
    <w:rsid w:val="009468A5"/>
    <w:rsid w:val="00964B9F"/>
    <w:rsid w:val="00986894"/>
    <w:rsid w:val="009F215D"/>
    <w:rsid w:val="00A73BCA"/>
    <w:rsid w:val="00A75FCE"/>
    <w:rsid w:val="00AC5509"/>
    <w:rsid w:val="00AF4EA4"/>
    <w:rsid w:val="00B0669D"/>
    <w:rsid w:val="00B90CEF"/>
    <w:rsid w:val="00B95D4D"/>
    <w:rsid w:val="00BF23B0"/>
    <w:rsid w:val="00C51CF5"/>
    <w:rsid w:val="00C93D20"/>
    <w:rsid w:val="00CA407F"/>
    <w:rsid w:val="00CE05C9"/>
    <w:rsid w:val="00D00A30"/>
    <w:rsid w:val="00D8438A"/>
    <w:rsid w:val="00DC71AE"/>
    <w:rsid w:val="00E55D74"/>
    <w:rsid w:val="00E774C3"/>
    <w:rsid w:val="00E8541C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D944C8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royj\AppData\Roaming\Microsoft\Templates\Green%20cube%20resu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C365F5-A328-424A-8B47-1C19914A8131}" type="doc">
      <dgm:prSet loTypeId="urn:microsoft.com/office/officeart/2011/layout/HexagonRadial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20C6769C-FEF4-4578-8D03-08CF42DB080F}">
      <dgm:prSet phldrT="[Text]"/>
      <dgm:spPr/>
      <dgm:t>
        <a:bodyPr/>
        <a:lstStyle/>
        <a:p>
          <a:r>
            <a:rPr lang="en-ZA"/>
            <a:t>Html</a:t>
          </a:r>
        </a:p>
      </dgm:t>
    </dgm:pt>
    <dgm:pt modelId="{BA00CFFF-2A29-40AE-BF61-67900DA1450F}" type="parTrans" cxnId="{CDFC8571-57BB-4942-9469-4A46CE43F1BF}">
      <dgm:prSet/>
      <dgm:spPr/>
      <dgm:t>
        <a:bodyPr/>
        <a:lstStyle/>
        <a:p>
          <a:endParaRPr lang="en-ZA"/>
        </a:p>
      </dgm:t>
    </dgm:pt>
    <dgm:pt modelId="{5104770A-2444-425C-B8CA-00E21F4E197C}" type="sibTrans" cxnId="{CDFC8571-57BB-4942-9469-4A46CE43F1BF}">
      <dgm:prSet/>
      <dgm:spPr/>
      <dgm:t>
        <a:bodyPr/>
        <a:lstStyle/>
        <a:p>
          <a:endParaRPr lang="en-ZA"/>
        </a:p>
      </dgm:t>
    </dgm:pt>
    <dgm:pt modelId="{F47A16F9-C754-4225-9974-AF088DB26388}">
      <dgm:prSet phldrT="[Text]"/>
      <dgm:spPr/>
      <dgm:t>
        <a:bodyPr/>
        <a:lstStyle/>
        <a:p>
          <a:r>
            <a:rPr lang="en-ZA"/>
            <a:t>Css</a:t>
          </a:r>
        </a:p>
      </dgm:t>
    </dgm:pt>
    <dgm:pt modelId="{5DC0A206-9CB7-4C86-890B-126472DDC98E}" type="parTrans" cxnId="{AEFF890F-ACC5-4E7C-BEFB-D9B3BBFFE218}">
      <dgm:prSet/>
      <dgm:spPr/>
      <dgm:t>
        <a:bodyPr/>
        <a:lstStyle/>
        <a:p>
          <a:endParaRPr lang="en-ZA"/>
        </a:p>
      </dgm:t>
    </dgm:pt>
    <dgm:pt modelId="{20B44DB3-B8A0-4A20-89DC-CAA0F22E90CD}" type="sibTrans" cxnId="{AEFF890F-ACC5-4E7C-BEFB-D9B3BBFFE218}">
      <dgm:prSet/>
      <dgm:spPr/>
      <dgm:t>
        <a:bodyPr/>
        <a:lstStyle/>
        <a:p>
          <a:endParaRPr lang="en-ZA"/>
        </a:p>
      </dgm:t>
    </dgm:pt>
    <dgm:pt modelId="{B00BEB7A-3225-4DEC-B673-6C1FB8886ECA}">
      <dgm:prSet phldrT="[Text]"/>
      <dgm:spPr/>
      <dgm:t>
        <a:bodyPr/>
        <a:lstStyle/>
        <a:p>
          <a:r>
            <a:rPr lang="en-ZA"/>
            <a:t>Sass</a:t>
          </a:r>
        </a:p>
      </dgm:t>
    </dgm:pt>
    <dgm:pt modelId="{FC6343C4-8B70-4173-96AA-78553529BAE4}" type="parTrans" cxnId="{CE105EC9-5C5A-4798-9B9D-B608A4CF86F0}">
      <dgm:prSet/>
      <dgm:spPr/>
      <dgm:t>
        <a:bodyPr/>
        <a:lstStyle/>
        <a:p>
          <a:endParaRPr lang="en-ZA"/>
        </a:p>
      </dgm:t>
    </dgm:pt>
    <dgm:pt modelId="{6048C10F-3DFE-4A69-8C64-C55DD59C494D}" type="sibTrans" cxnId="{CE105EC9-5C5A-4798-9B9D-B608A4CF86F0}">
      <dgm:prSet/>
      <dgm:spPr/>
      <dgm:t>
        <a:bodyPr/>
        <a:lstStyle/>
        <a:p>
          <a:endParaRPr lang="en-ZA"/>
        </a:p>
      </dgm:t>
    </dgm:pt>
    <dgm:pt modelId="{C7C9EBDE-8901-4C5D-B553-376238698773}">
      <dgm:prSet phldrT="[Text]"/>
      <dgm:spPr/>
      <dgm:t>
        <a:bodyPr/>
        <a:lstStyle/>
        <a:p>
          <a:r>
            <a:rPr lang="en-ZA"/>
            <a:t>JavaScript</a:t>
          </a:r>
        </a:p>
      </dgm:t>
    </dgm:pt>
    <dgm:pt modelId="{A441E338-4643-419A-B8EF-17D131C625CF}" type="parTrans" cxnId="{EACDC35F-96ED-4C71-BFAA-A240AD6D8972}">
      <dgm:prSet/>
      <dgm:spPr/>
      <dgm:t>
        <a:bodyPr/>
        <a:lstStyle/>
        <a:p>
          <a:endParaRPr lang="en-ZA"/>
        </a:p>
      </dgm:t>
    </dgm:pt>
    <dgm:pt modelId="{1AA74BD0-E0EF-44F7-8E6C-0DD8F0820866}" type="sibTrans" cxnId="{EACDC35F-96ED-4C71-BFAA-A240AD6D8972}">
      <dgm:prSet/>
      <dgm:spPr/>
      <dgm:t>
        <a:bodyPr/>
        <a:lstStyle/>
        <a:p>
          <a:endParaRPr lang="en-ZA"/>
        </a:p>
      </dgm:t>
    </dgm:pt>
    <dgm:pt modelId="{7501A3AB-7751-4312-90EC-3BEC210BB42A}">
      <dgm:prSet phldrT="[Text]"/>
      <dgm:spPr/>
      <dgm:t>
        <a:bodyPr/>
        <a:lstStyle/>
        <a:p>
          <a:r>
            <a:rPr lang="en-ZA"/>
            <a:t>Jquery</a:t>
          </a:r>
        </a:p>
      </dgm:t>
    </dgm:pt>
    <dgm:pt modelId="{E6DA7530-76D0-4E94-A5F8-997C6C85E933}" type="parTrans" cxnId="{DD0DF3E1-60D2-4028-9CDC-D7996499DD6A}">
      <dgm:prSet/>
      <dgm:spPr/>
      <dgm:t>
        <a:bodyPr/>
        <a:lstStyle/>
        <a:p>
          <a:endParaRPr lang="en-ZA"/>
        </a:p>
      </dgm:t>
    </dgm:pt>
    <dgm:pt modelId="{AD41D96F-B09F-4189-86AA-95D82C773ABA}" type="sibTrans" cxnId="{DD0DF3E1-60D2-4028-9CDC-D7996499DD6A}">
      <dgm:prSet/>
      <dgm:spPr/>
      <dgm:t>
        <a:bodyPr/>
        <a:lstStyle/>
        <a:p>
          <a:endParaRPr lang="en-ZA"/>
        </a:p>
      </dgm:t>
    </dgm:pt>
    <dgm:pt modelId="{E226375F-897E-4BEF-A8B1-065FD4B84EB9}">
      <dgm:prSet phldrT="[Text]"/>
      <dgm:spPr/>
      <dgm:t>
        <a:bodyPr/>
        <a:lstStyle/>
        <a:p>
          <a:r>
            <a:rPr lang="en-ZA"/>
            <a:t>SharePoint</a:t>
          </a:r>
        </a:p>
      </dgm:t>
    </dgm:pt>
    <dgm:pt modelId="{E6CA6948-E36C-4795-971B-E8F9B12B80C8}" type="parTrans" cxnId="{9629FAF4-DEAB-41B2-98FB-F2402C5A67B6}">
      <dgm:prSet/>
      <dgm:spPr/>
      <dgm:t>
        <a:bodyPr/>
        <a:lstStyle/>
        <a:p>
          <a:endParaRPr lang="en-ZA"/>
        </a:p>
      </dgm:t>
    </dgm:pt>
    <dgm:pt modelId="{D11BB7C0-3BD9-479E-B02A-4349A559F172}" type="sibTrans" cxnId="{9629FAF4-DEAB-41B2-98FB-F2402C5A67B6}">
      <dgm:prSet/>
      <dgm:spPr/>
      <dgm:t>
        <a:bodyPr/>
        <a:lstStyle/>
        <a:p>
          <a:endParaRPr lang="en-ZA"/>
        </a:p>
      </dgm:t>
    </dgm:pt>
    <dgm:pt modelId="{36BDE82A-FD53-47F9-846E-AD79368831E4}">
      <dgm:prSet phldrT="[Text]"/>
      <dgm:spPr/>
      <dgm:t>
        <a:bodyPr/>
        <a:lstStyle/>
        <a:p>
          <a:r>
            <a:rPr lang="en-ZA"/>
            <a:t>PowerPlatform</a:t>
          </a:r>
        </a:p>
      </dgm:t>
    </dgm:pt>
    <dgm:pt modelId="{583C68A4-28C3-4BEA-AD90-98873130D03B}" type="parTrans" cxnId="{25E448CE-798D-4AB8-8411-CBED7A894347}">
      <dgm:prSet/>
      <dgm:spPr/>
      <dgm:t>
        <a:bodyPr/>
        <a:lstStyle/>
        <a:p>
          <a:endParaRPr lang="en-ZA"/>
        </a:p>
      </dgm:t>
    </dgm:pt>
    <dgm:pt modelId="{546EBF2C-FDAD-4B33-900E-F44F3E039C10}" type="sibTrans" cxnId="{25E448CE-798D-4AB8-8411-CBED7A894347}">
      <dgm:prSet/>
      <dgm:spPr/>
      <dgm:t>
        <a:bodyPr/>
        <a:lstStyle/>
        <a:p>
          <a:endParaRPr lang="en-ZA"/>
        </a:p>
      </dgm:t>
    </dgm:pt>
    <dgm:pt modelId="{85DD197A-7168-4A91-A51C-457293D92AEE}" type="pres">
      <dgm:prSet presAssocID="{FCC365F5-A328-424A-8B47-1C19914A8131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AFE657AC-C22B-449A-B8C0-FEF6B2B7AEF2}" type="pres">
      <dgm:prSet presAssocID="{20C6769C-FEF4-4578-8D03-08CF42DB080F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n-US"/>
        </a:p>
      </dgm:t>
    </dgm:pt>
    <dgm:pt modelId="{75D9F9FB-43D7-4577-881B-FE7C3AE5B3D0}" type="pres">
      <dgm:prSet presAssocID="{F47A16F9-C754-4225-9974-AF088DB26388}" presName="Accent1" presStyleCnt="0"/>
      <dgm:spPr/>
    </dgm:pt>
    <dgm:pt modelId="{F0D020EE-1D6A-4E64-B73C-7728117ECA4F}" type="pres">
      <dgm:prSet presAssocID="{F47A16F9-C754-4225-9974-AF088DB26388}" presName="Accent" presStyleLbl="bgShp" presStyleIdx="0" presStyleCnt="6"/>
      <dgm:spPr/>
    </dgm:pt>
    <dgm:pt modelId="{58AB60BB-B069-4556-83A3-5FDBFC7B456E}" type="pres">
      <dgm:prSet presAssocID="{F47A16F9-C754-4225-9974-AF088DB26388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2D1C82-19A4-4921-8A73-D0C367877F53}" type="pres">
      <dgm:prSet presAssocID="{B00BEB7A-3225-4DEC-B673-6C1FB8886ECA}" presName="Accent2" presStyleCnt="0"/>
      <dgm:spPr/>
    </dgm:pt>
    <dgm:pt modelId="{F1C3C79A-E7FB-4F9B-B5E2-89D8EE5C0028}" type="pres">
      <dgm:prSet presAssocID="{B00BEB7A-3225-4DEC-B673-6C1FB8886ECA}" presName="Accent" presStyleLbl="bgShp" presStyleIdx="1" presStyleCnt="6" custLinFactNeighborX="10220" custLinFactNeighborY="62269"/>
      <dgm:spPr/>
    </dgm:pt>
    <dgm:pt modelId="{A78B8886-A937-495D-9B05-56298C52A2B9}" type="pres">
      <dgm:prSet presAssocID="{B00BEB7A-3225-4DEC-B673-6C1FB8886ECA}" presName="Child2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056AE7-FCB1-47E7-B71C-20F6F022E79B}" type="pres">
      <dgm:prSet presAssocID="{C7C9EBDE-8901-4C5D-B553-376238698773}" presName="Accent3" presStyleCnt="0"/>
      <dgm:spPr/>
    </dgm:pt>
    <dgm:pt modelId="{519E2BA5-A525-4012-8ABB-E2284B4B5F1F}" type="pres">
      <dgm:prSet presAssocID="{C7C9EBDE-8901-4C5D-B553-376238698773}" presName="Accent" presStyleLbl="bgShp" presStyleIdx="2" presStyleCnt="6"/>
      <dgm:spPr/>
    </dgm:pt>
    <dgm:pt modelId="{441C94D4-49DE-42F8-AE9F-5CB352DC012A}" type="pres">
      <dgm:prSet presAssocID="{C7C9EBDE-8901-4C5D-B553-376238698773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6D8171-2A25-4D29-8CC7-6C3C608E24F5}" type="pres">
      <dgm:prSet presAssocID="{7501A3AB-7751-4312-90EC-3BEC210BB42A}" presName="Accent4" presStyleCnt="0"/>
      <dgm:spPr/>
    </dgm:pt>
    <dgm:pt modelId="{850B51C1-352C-4E15-9AB6-62896505EE85}" type="pres">
      <dgm:prSet presAssocID="{7501A3AB-7751-4312-90EC-3BEC210BB42A}" presName="Accent" presStyleLbl="bgShp" presStyleIdx="3" presStyleCnt="6"/>
      <dgm:spPr/>
    </dgm:pt>
    <dgm:pt modelId="{F1D660D9-8A5F-4DB5-9932-2BB6236C2D15}" type="pres">
      <dgm:prSet presAssocID="{7501A3AB-7751-4312-90EC-3BEC210BB42A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502A4A-EE3D-4682-971A-9A6ED90E5BFA}" type="pres">
      <dgm:prSet presAssocID="{E226375F-897E-4BEF-A8B1-065FD4B84EB9}" presName="Accent5" presStyleCnt="0"/>
      <dgm:spPr/>
    </dgm:pt>
    <dgm:pt modelId="{859B2C49-11AE-4C06-8632-96BEC402EE22}" type="pres">
      <dgm:prSet presAssocID="{E226375F-897E-4BEF-A8B1-065FD4B84EB9}" presName="Accent" presStyleLbl="bgShp" presStyleIdx="4" presStyleCnt="6"/>
      <dgm:spPr/>
    </dgm:pt>
    <dgm:pt modelId="{916EB975-A26E-4FB6-AC8F-255DD2DE1C5D}" type="pres">
      <dgm:prSet presAssocID="{E226375F-897E-4BEF-A8B1-065FD4B84EB9}" presName="Child5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D17E45-BAE1-4D34-A041-3143964986F0}" type="pres">
      <dgm:prSet presAssocID="{36BDE82A-FD53-47F9-846E-AD79368831E4}" presName="Accent6" presStyleCnt="0"/>
      <dgm:spPr/>
    </dgm:pt>
    <dgm:pt modelId="{311E0DDD-3945-47E5-B4D7-2416D8BE81EF}" type="pres">
      <dgm:prSet presAssocID="{36BDE82A-FD53-47F9-846E-AD79368831E4}" presName="Accent" presStyleLbl="bgShp" presStyleIdx="5" presStyleCnt="6"/>
      <dgm:spPr/>
    </dgm:pt>
    <dgm:pt modelId="{43BAA52C-5F4C-417F-AD72-0CCE366C5B45}" type="pres">
      <dgm:prSet presAssocID="{36BDE82A-FD53-47F9-846E-AD79368831E4}" presName="Child6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2576E66-E150-472F-906E-372E4CB3D4C2}" type="presOf" srcId="{FCC365F5-A328-424A-8B47-1C19914A8131}" destId="{85DD197A-7168-4A91-A51C-457293D92AEE}" srcOrd="0" destOrd="0" presId="urn:microsoft.com/office/officeart/2011/layout/HexagonRadial"/>
    <dgm:cxn modelId="{0A3E6AAD-69FB-4B03-9311-C26CC4F20653}" type="presOf" srcId="{7501A3AB-7751-4312-90EC-3BEC210BB42A}" destId="{F1D660D9-8A5F-4DB5-9932-2BB6236C2D15}" srcOrd="0" destOrd="0" presId="urn:microsoft.com/office/officeart/2011/layout/HexagonRadial"/>
    <dgm:cxn modelId="{DD0DF3E1-60D2-4028-9CDC-D7996499DD6A}" srcId="{20C6769C-FEF4-4578-8D03-08CF42DB080F}" destId="{7501A3AB-7751-4312-90EC-3BEC210BB42A}" srcOrd="3" destOrd="0" parTransId="{E6DA7530-76D0-4E94-A5F8-997C6C85E933}" sibTransId="{AD41D96F-B09F-4189-86AA-95D82C773ABA}"/>
    <dgm:cxn modelId="{154164EE-561F-4CF8-B6D7-AFD6861717D4}" type="presOf" srcId="{E226375F-897E-4BEF-A8B1-065FD4B84EB9}" destId="{916EB975-A26E-4FB6-AC8F-255DD2DE1C5D}" srcOrd="0" destOrd="0" presId="urn:microsoft.com/office/officeart/2011/layout/HexagonRadial"/>
    <dgm:cxn modelId="{A376C374-FBDA-46AC-9BCF-CBAD2B7E5FAA}" type="presOf" srcId="{C7C9EBDE-8901-4C5D-B553-376238698773}" destId="{441C94D4-49DE-42F8-AE9F-5CB352DC012A}" srcOrd="0" destOrd="0" presId="urn:microsoft.com/office/officeart/2011/layout/HexagonRadial"/>
    <dgm:cxn modelId="{AEFF890F-ACC5-4E7C-BEFB-D9B3BBFFE218}" srcId="{20C6769C-FEF4-4578-8D03-08CF42DB080F}" destId="{F47A16F9-C754-4225-9974-AF088DB26388}" srcOrd="0" destOrd="0" parTransId="{5DC0A206-9CB7-4C86-890B-126472DDC98E}" sibTransId="{20B44DB3-B8A0-4A20-89DC-CAA0F22E90CD}"/>
    <dgm:cxn modelId="{CE105EC9-5C5A-4798-9B9D-B608A4CF86F0}" srcId="{20C6769C-FEF4-4578-8D03-08CF42DB080F}" destId="{B00BEB7A-3225-4DEC-B673-6C1FB8886ECA}" srcOrd="1" destOrd="0" parTransId="{FC6343C4-8B70-4173-96AA-78553529BAE4}" sibTransId="{6048C10F-3DFE-4A69-8C64-C55DD59C494D}"/>
    <dgm:cxn modelId="{E906DB96-025A-42D6-80A7-5A73E7F150EA}" type="presOf" srcId="{B00BEB7A-3225-4DEC-B673-6C1FB8886ECA}" destId="{A78B8886-A937-495D-9B05-56298C52A2B9}" srcOrd="0" destOrd="0" presId="urn:microsoft.com/office/officeart/2011/layout/HexagonRadial"/>
    <dgm:cxn modelId="{EACDC35F-96ED-4C71-BFAA-A240AD6D8972}" srcId="{20C6769C-FEF4-4578-8D03-08CF42DB080F}" destId="{C7C9EBDE-8901-4C5D-B553-376238698773}" srcOrd="2" destOrd="0" parTransId="{A441E338-4643-419A-B8EF-17D131C625CF}" sibTransId="{1AA74BD0-E0EF-44F7-8E6C-0DD8F0820866}"/>
    <dgm:cxn modelId="{2361D8B5-8550-4A0D-A5BF-7CABD074429A}" type="presOf" srcId="{20C6769C-FEF4-4578-8D03-08CF42DB080F}" destId="{AFE657AC-C22B-449A-B8C0-FEF6B2B7AEF2}" srcOrd="0" destOrd="0" presId="urn:microsoft.com/office/officeart/2011/layout/HexagonRadial"/>
    <dgm:cxn modelId="{CDFC8571-57BB-4942-9469-4A46CE43F1BF}" srcId="{FCC365F5-A328-424A-8B47-1C19914A8131}" destId="{20C6769C-FEF4-4578-8D03-08CF42DB080F}" srcOrd="0" destOrd="0" parTransId="{BA00CFFF-2A29-40AE-BF61-67900DA1450F}" sibTransId="{5104770A-2444-425C-B8CA-00E21F4E197C}"/>
    <dgm:cxn modelId="{25E448CE-798D-4AB8-8411-CBED7A894347}" srcId="{20C6769C-FEF4-4578-8D03-08CF42DB080F}" destId="{36BDE82A-FD53-47F9-846E-AD79368831E4}" srcOrd="5" destOrd="0" parTransId="{583C68A4-28C3-4BEA-AD90-98873130D03B}" sibTransId="{546EBF2C-FDAD-4B33-900E-F44F3E039C10}"/>
    <dgm:cxn modelId="{F5C70F43-61FE-4369-AC9B-5C07BE1C30A5}" type="presOf" srcId="{36BDE82A-FD53-47F9-846E-AD79368831E4}" destId="{43BAA52C-5F4C-417F-AD72-0CCE366C5B45}" srcOrd="0" destOrd="0" presId="urn:microsoft.com/office/officeart/2011/layout/HexagonRadial"/>
    <dgm:cxn modelId="{9629FAF4-DEAB-41B2-98FB-F2402C5A67B6}" srcId="{20C6769C-FEF4-4578-8D03-08CF42DB080F}" destId="{E226375F-897E-4BEF-A8B1-065FD4B84EB9}" srcOrd="4" destOrd="0" parTransId="{E6CA6948-E36C-4795-971B-E8F9B12B80C8}" sibTransId="{D11BB7C0-3BD9-479E-B02A-4349A559F172}"/>
    <dgm:cxn modelId="{86D9F7B5-BA8F-4403-AF2C-604BAA249C76}" type="presOf" srcId="{F47A16F9-C754-4225-9974-AF088DB26388}" destId="{58AB60BB-B069-4556-83A3-5FDBFC7B456E}" srcOrd="0" destOrd="0" presId="urn:microsoft.com/office/officeart/2011/layout/HexagonRadial"/>
    <dgm:cxn modelId="{36821227-4A33-4DC0-8CBD-252D1E974764}" type="presParOf" srcId="{85DD197A-7168-4A91-A51C-457293D92AEE}" destId="{AFE657AC-C22B-449A-B8C0-FEF6B2B7AEF2}" srcOrd="0" destOrd="0" presId="urn:microsoft.com/office/officeart/2011/layout/HexagonRadial"/>
    <dgm:cxn modelId="{BBED32B3-88DE-4B4E-923D-4E306BBF07B2}" type="presParOf" srcId="{85DD197A-7168-4A91-A51C-457293D92AEE}" destId="{75D9F9FB-43D7-4577-881B-FE7C3AE5B3D0}" srcOrd="1" destOrd="0" presId="urn:microsoft.com/office/officeart/2011/layout/HexagonRadial"/>
    <dgm:cxn modelId="{F4FEAC5B-3C92-4F1C-8C10-7B77F4060654}" type="presParOf" srcId="{75D9F9FB-43D7-4577-881B-FE7C3AE5B3D0}" destId="{F0D020EE-1D6A-4E64-B73C-7728117ECA4F}" srcOrd="0" destOrd="0" presId="urn:microsoft.com/office/officeart/2011/layout/HexagonRadial"/>
    <dgm:cxn modelId="{54C5FA2E-4D7F-4E71-B98E-E043FE12A3C2}" type="presParOf" srcId="{85DD197A-7168-4A91-A51C-457293D92AEE}" destId="{58AB60BB-B069-4556-83A3-5FDBFC7B456E}" srcOrd="2" destOrd="0" presId="urn:microsoft.com/office/officeart/2011/layout/HexagonRadial"/>
    <dgm:cxn modelId="{B90B0602-9C92-42F7-8E3F-5B720EB11BDD}" type="presParOf" srcId="{85DD197A-7168-4A91-A51C-457293D92AEE}" destId="{D12D1C82-19A4-4921-8A73-D0C367877F53}" srcOrd="3" destOrd="0" presId="urn:microsoft.com/office/officeart/2011/layout/HexagonRadial"/>
    <dgm:cxn modelId="{C47D7248-ABF7-4B3E-99B7-FEBEBC7AA3AD}" type="presParOf" srcId="{D12D1C82-19A4-4921-8A73-D0C367877F53}" destId="{F1C3C79A-E7FB-4F9B-B5E2-89D8EE5C0028}" srcOrd="0" destOrd="0" presId="urn:microsoft.com/office/officeart/2011/layout/HexagonRadial"/>
    <dgm:cxn modelId="{EE3DABF2-3E8E-4A4D-AC56-A84D1C05C048}" type="presParOf" srcId="{85DD197A-7168-4A91-A51C-457293D92AEE}" destId="{A78B8886-A937-495D-9B05-56298C52A2B9}" srcOrd="4" destOrd="0" presId="urn:microsoft.com/office/officeart/2011/layout/HexagonRadial"/>
    <dgm:cxn modelId="{1979D6A0-2E06-4CDD-BE13-D9D057762091}" type="presParOf" srcId="{85DD197A-7168-4A91-A51C-457293D92AEE}" destId="{AC056AE7-FCB1-47E7-B71C-20F6F022E79B}" srcOrd="5" destOrd="0" presId="urn:microsoft.com/office/officeart/2011/layout/HexagonRadial"/>
    <dgm:cxn modelId="{BFAA5CDA-3D20-487A-A643-4F25D800ABAC}" type="presParOf" srcId="{AC056AE7-FCB1-47E7-B71C-20F6F022E79B}" destId="{519E2BA5-A525-4012-8ABB-E2284B4B5F1F}" srcOrd="0" destOrd="0" presId="urn:microsoft.com/office/officeart/2011/layout/HexagonRadial"/>
    <dgm:cxn modelId="{B8460267-88B8-4B53-991B-BC0728AFA754}" type="presParOf" srcId="{85DD197A-7168-4A91-A51C-457293D92AEE}" destId="{441C94D4-49DE-42F8-AE9F-5CB352DC012A}" srcOrd="6" destOrd="0" presId="urn:microsoft.com/office/officeart/2011/layout/HexagonRadial"/>
    <dgm:cxn modelId="{DD5E6928-693A-49F3-AA7C-40C1548A5B03}" type="presParOf" srcId="{85DD197A-7168-4A91-A51C-457293D92AEE}" destId="{EA6D8171-2A25-4D29-8CC7-6C3C608E24F5}" srcOrd="7" destOrd="0" presId="urn:microsoft.com/office/officeart/2011/layout/HexagonRadial"/>
    <dgm:cxn modelId="{29DB1C23-FEBB-404C-A1D4-E2670D69D437}" type="presParOf" srcId="{EA6D8171-2A25-4D29-8CC7-6C3C608E24F5}" destId="{850B51C1-352C-4E15-9AB6-62896505EE85}" srcOrd="0" destOrd="0" presId="urn:microsoft.com/office/officeart/2011/layout/HexagonRadial"/>
    <dgm:cxn modelId="{0CB0ACB6-BE74-4968-A27C-F8E0A4D99110}" type="presParOf" srcId="{85DD197A-7168-4A91-A51C-457293D92AEE}" destId="{F1D660D9-8A5F-4DB5-9932-2BB6236C2D15}" srcOrd="8" destOrd="0" presId="urn:microsoft.com/office/officeart/2011/layout/HexagonRadial"/>
    <dgm:cxn modelId="{5886BD59-8C66-4470-BFB5-416D7B3B6996}" type="presParOf" srcId="{85DD197A-7168-4A91-A51C-457293D92AEE}" destId="{B2502A4A-EE3D-4682-971A-9A6ED90E5BFA}" srcOrd="9" destOrd="0" presId="urn:microsoft.com/office/officeart/2011/layout/HexagonRadial"/>
    <dgm:cxn modelId="{BCAAB50A-EFAA-4EA4-B081-65328284D83C}" type="presParOf" srcId="{B2502A4A-EE3D-4682-971A-9A6ED90E5BFA}" destId="{859B2C49-11AE-4C06-8632-96BEC402EE22}" srcOrd="0" destOrd="0" presId="urn:microsoft.com/office/officeart/2011/layout/HexagonRadial"/>
    <dgm:cxn modelId="{287471E6-67D8-4F0A-A6D2-B11C16C8BEA0}" type="presParOf" srcId="{85DD197A-7168-4A91-A51C-457293D92AEE}" destId="{916EB975-A26E-4FB6-AC8F-255DD2DE1C5D}" srcOrd="10" destOrd="0" presId="urn:microsoft.com/office/officeart/2011/layout/HexagonRadial"/>
    <dgm:cxn modelId="{87B645E0-F9D0-44E2-ABD2-1210BFE30186}" type="presParOf" srcId="{85DD197A-7168-4A91-A51C-457293D92AEE}" destId="{92D17E45-BAE1-4D34-A041-3143964986F0}" srcOrd="11" destOrd="0" presId="urn:microsoft.com/office/officeart/2011/layout/HexagonRadial"/>
    <dgm:cxn modelId="{DCF28DF4-481C-4EAA-95D6-6216094B2C79}" type="presParOf" srcId="{92D17E45-BAE1-4D34-A041-3143964986F0}" destId="{311E0DDD-3945-47E5-B4D7-2416D8BE81EF}" srcOrd="0" destOrd="0" presId="urn:microsoft.com/office/officeart/2011/layout/HexagonRadial"/>
    <dgm:cxn modelId="{9E0468D1-B1C6-4DB2-A43E-1D201069C399}" type="presParOf" srcId="{85DD197A-7168-4A91-A51C-457293D92AEE}" destId="{43BAA52C-5F4C-417F-AD72-0CCE366C5B45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E657AC-C22B-449A-B8C0-FEF6B2B7AEF2}">
      <dsp:nvSpPr>
        <dsp:cNvPr id="0" name=""/>
        <dsp:cNvSpPr/>
      </dsp:nvSpPr>
      <dsp:spPr>
        <a:xfrm>
          <a:off x="1072313" y="740536"/>
          <a:ext cx="941253" cy="814222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600" kern="1200"/>
            <a:t>Html</a:t>
          </a:r>
        </a:p>
      </dsp:txBody>
      <dsp:txXfrm>
        <a:off x="1228292" y="875464"/>
        <a:ext cx="629295" cy="544366"/>
      </dsp:txXfrm>
    </dsp:sp>
    <dsp:sp modelId="{F1C3C79A-E7FB-4F9B-B5E2-89D8EE5C0028}">
      <dsp:nvSpPr>
        <dsp:cNvPr id="0" name=""/>
        <dsp:cNvSpPr/>
      </dsp:nvSpPr>
      <dsp:spPr>
        <a:xfrm>
          <a:off x="1698013" y="541524"/>
          <a:ext cx="355132" cy="30599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AB60BB-B069-4556-83A3-5FDBFC7B456E}">
      <dsp:nvSpPr>
        <dsp:cNvPr id="0" name=""/>
        <dsp:cNvSpPr/>
      </dsp:nvSpPr>
      <dsp:spPr>
        <a:xfrm>
          <a:off x="1159016" y="0"/>
          <a:ext cx="771350" cy="667309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600" kern="1200"/>
            <a:t>Css</a:t>
          </a:r>
        </a:p>
      </dsp:txBody>
      <dsp:txXfrm>
        <a:off x="1286845" y="110587"/>
        <a:ext cx="515692" cy="446135"/>
      </dsp:txXfrm>
    </dsp:sp>
    <dsp:sp modelId="{519E2BA5-A525-4012-8ABB-E2284B4B5F1F}">
      <dsp:nvSpPr>
        <dsp:cNvPr id="0" name=""/>
        <dsp:cNvSpPr/>
      </dsp:nvSpPr>
      <dsp:spPr>
        <a:xfrm>
          <a:off x="2076186" y="923030"/>
          <a:ext cx="355132" cy="30599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8B8886-A937-495D-9B05-56298C52A2B9}">
      <dsp:nvSpPr>
        <dsp:cNvPr id="0" name=""/>
        <dsp:cNvSpPr/>
      </dsp:nvSpPr>
      <dsp:spPr>
        <a:xfrm>
          <a:off x="1866434" y="410439"/>
          <a:ext cx="771350" cy="667309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600" kern="1200"/>
            <a:t>Sass</a:t>
          </a:r>
        </a:p>
      </dsp:txBody>
      <dsp:txXfrm>
        <a:off x="1994263" y="521026"/>
        <a:ext cx="515692" cy="446135"/>
      </dsp:txXfrm>
    </dsp:sp>
    <dsp:sp modelId="{850B51C1-352C-4E15-9AB6-62896505EE85}">
      <dsp:nvSpPr>
        <dsp:cNvPr id="0" name=""/>
        <dsp:cNvSpPr/>
      </dsp:nvSpPr>
      <dsp:spPr>
        <a:xfrm>
          <a:off x="1788270" y="1568761"/>
          <a:ext cx="355132" cy="30599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1C94D4-49DE-42F8-AE9F-5CB352DC012A}">
      <dsp:nvSpPr>
        <dsp:cNvPr id="0" name=""/>
        <dsp:cNvSpPr/>
      </dsp:nvSpPr>
      <dsp:spPr>
        <a:xfrm>
          <a:off x="1866434" y="1217316"/>
          <a:ext cx="771350" cy="667309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600" kern="1200"/>
            <a:t>JavaScript</a:t>
          </a:r>
        </a:p>
      </dsp:txBody>
      <dsp:txXfrm>
        <a:off x="1994263" y="1327903"/>
        <a:ext cx="515692" cy="446135"/>
      </dsp:txXfrm>
    </dsp:sp>
    <dsp:sp modelId="{859B2C49-11AE-4C06-8632-96BEC402EE22}">
      <dsp:nvSpPr>
        <dsp:cNvPr id="0" name=""/>
        <dsp:cNvSpPr/>
      </dsp:nvSpPr>
      <dsp:spPr>
        <a:xfrm>
          <a:off x="1074065" y="1635791"/>
          <a:ext cx="355132" cy="30599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D660D9-8A5F-4DB5-9932-2BB6236C2D15}">
      <dsp:nvSpPr>
        <dsp:cNvPr id="0" name=""/>
        <dsp:cNvSpPr/>
      </dsp:nvSpPr>
      <dsp:spPr>
        <a:xfrm>
          <a:off x="1159016" y="1628215"/>
          <a:ext cx="771350" cy="667309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600" kern="1200"/>
            <a:t>Jquery</a:t>
          </a:r>
        </a:p>
      </dsp:txBody>
      <dsp:txXfrm>
        <a:off x="1286845" y="1738802"/>
        <a:ext cx="515692" cy="446135"/>
      </dsp:txXfrm>
    </dsp:sp>
    <dsp:sp modelId="{311E0DDD-3945-47E5-B4D7-2416D8BE81EF}">
      <dsp:nvSpPr>
        <dsp:cNvPr id="0" name=""/>
        <dsp:cNvSpPr/>
      </dsp:nvSpPr>
      <dsp:spPr>
        <a:xfrm>
          <a:off x="652810" y="1063975"/>
          <a:ext cx="355132" cy="30599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16EB975-A26E-4FB6-AC8F-255DD2DE1C5D}">
      <dsp:nvSpPr>
        <dsp:cNvPr id="0" name=""/>
        <dsp:cNvSpPr/>
      </dsp:nvSpPr>
      <dsp:spPr>
        <a:xfrm>
          <a:off x="448314" y="1217776"/>
          <a:ext cx="771350" cy="667309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600" kern="1200"/>
            <a:t>SharePoint</a:t>
          </a:r>
        </a:p>
      </dsp:txBody>
      <dsp:txXfrm>
        <a:off x="576143" y="1328363"/>
        <a:ext cx="515692" cy="446135"/>
      </dsp:txXfrm>
    </dsp:sp>
    <dsp:sp modelId="{43BAA52C-5F4C-417F-AD72-0CCE366C5B45}">
      <dsp:nvSpPr>
        <dsp:cNvPr id="0" name=""/>
        <dsp:cNvSpPr/>
      </dsp:nvSpPr>
      <dsp:spPr>
        <a:xfrm>
          <a:off x="448314" y="409521"/>
          <a:ext cx="771350" cy="667309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600" kern="1200"/>
            <a:t>PowerPlatform</a:t>
          </a:r>
        </a:p>
      </dsp:txBody>
      <dsp:txXfrm>
        <a:off x="576143" y="520108"/>
        <a:ext cx="515692" cy="4461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594A8F73164DC29B3D8A7065539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C996C-B521-4C4F-87C8-C51362583578}"/>
      </w:docPartPr>
      <w:docPartBody>
        <w:p w:rsidR="00B04AB0" w:rsidRDefault="009F5D3F">
          <w:pPr>
            <w:pStyle w:val="FE594A8F73164DC29B3D8A70655390EB"/>
          </w:pPr>
          <w:r w:rsidRPr="00036450">
            <w:t>EDUCATION</w:t>
          </w:r>
        </w:p>
      </w:docPartBody>
    </w:docPart>
    <w:docPart>
      <w:docPartPr>
        <w:name w:val="F9AEEC778F5341F3AFA8D99D9FAC2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B0A57-666F-4394-A5CE-ED23123F66A0}"/>
      </w:docPartPr>
      <w:docPartBody>
        <w:p w:rsidR="00B04AB0" w:rsidRDefault="009F5D3F">
          <w:pPr>
            <w:pStyle w:val="F9AEEC778F5341F3AFA8D99D9FAC21E1"/>
          </w:pPr>
          <w:r w:rsidRPr="00036450">
            <w:t>[It’s okay to brag about your GPA, awards, and honors. Feel free to summarize your coursework too.]</w:t>
          </w:r>
        </w:p>
      </w:docPartBody>
    </w:docPart>
    <w:docPart>
      <w:docPartPr>
        <w:name w:val="17EDF7DBC9E34CA5B6E721EB1024C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41F7E-4839-4A5E-998C-219E15F0C6B5}"/>
      </w:docPartPr>
      <w:docPartBody>
        <w:p w:rsidR="00B04AB0" w:rsidRDefault="009F5D3F">
          <w:pPr>
            <w:pStyle w:val="17EDF7DBC9E34CA5B6E721EB1024C24A"/>
          </w:pPr>
          <w:r w:rsidRPr="005D47DE">
            <w:t>Profile</w:t>
          </w:r>
        </w:p>
      </w:docPartBody>
    </w:docPart>
    <w:docPart>
      <w:docPartPr>
        <w:name w:val="32EFF56EE8F442AEB081B41837664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EC872-C98C-4286-BBA1-90F2C41F52B5}"/>
      </w:docPartPr>
      <w:docPartBody>
        <w:p w:rsidR="00B04AB0" w:rsidRDefault="009F5D3F">
          <w:pPr>
            <w:pStyle w:val="32EFF56EE8F442AEB081B41837664A1C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F0B46E77E1B645358E68FDB3D30CB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F721D-7B6C-49C3-BFFE-08523BD691E9}"/>
      </w:docPartPr>
      <w:docPartBody>
        <w:p w:rsidR="00B04AB0" w:rsidRDefault="009F5D3F">
          <w:pPr>
            <w:pStyle w:val="F0B46E77E1B645358E68FDB3D30CBE03"/>
          </w:pPr>
          <w:r w:rsidRPr="00036450">
            <w:t>WORK EXPERIENCE</w:t>
          </w:r>
        </w:p>
      </w:docPartBody>
    </w:docPart>
    <w:docPart>
      <w:docPartPr>
        <w:name w:val="D816FAC1D9C64E6CB28EB540375A8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4A276-14C6-4969-AE80-DE1F36BF477B}"/>
      </w:docPartPr>
      <w:docPartBody>
        <w:p w:rsidR="00B04AB0" w:rsidRDefault="009F5D3F">
          <w:pPr>
            <w:pStyle w:val="D816FAC1D9C64E6CB28EB540375A8659"/>
          </w:pPr>
          <w:r w:rsidRPr="00776643">
            <w:rPr>
              <w:rStyle w:val="Heading2Char"/>
            </w:rPr>
            <w:t>SKILLS</w:t>
          </w:r>
        </w:p>
      </w:docPartBody>
    </w:docPart>
    <w:docPart>
      <w:docPartPr>
        <w:name w:val="2F59B1C92AD649AB84F2505ADD5B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98CB7-A527-4639-BB9B-06435E433E51}"/>
      </w:docPartPr>
      <w:docPartBody>
        <w:p w:rsidR="00B04AB0" w:rsidRDefault="005E1D42" w:rsidP="005E1D42">
          <w:pPr>
            <w:pStyle w:val="2F59B1C92AD649AB84F2505ADD5B906D"/>
          </w:pPr>
          <w:r w:rsidRPr="004D3011">
            <w:t>PHONE:</w:t>
          </w:r>
        </w:p>
      </w:docPartBody>
    </w:docPart>
    <w:docPart>
      <w:docPartPr>
        <w:name w:val="699C63C5208243BD95B191C798C20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A2FB4-8440-4D4A-9DEF-A5ED4079460D}"/>
      </w:docPartPr>
      <w:docPartBody>
        <w:p w:rsidR="00B04AB0" w:rsidRDefault="005E1D42" w:rsidP="005E1D42">
          <w:pPr>
            <w:pStyle w:val="699C63C5208243BD95B191C798C205F6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42"/>
    <w:rsid w:val="005E1D42"/>
    <w:rsid w:val="00827AA8"/>
    <w:rsid w:val="009F5D3F"/>
    <w:rsid w:val="00B0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594A8F73164DC29B3D8A70655390EB">
    <w:name w:val="FE594A8F73164DC29B3D8A70655390EB"/>
  </w:style>
  <w:style w:type="paragraph" w:customStyle="1" w:styleId="1A746E07CA9A459BA3FAA3E65BD34C34">
    <w:name w:val="1A746E07CA9A459BA3FAA3E65BD34C34"/>
  </w:style>
  <w:style w:type="paragraph" w:customStyle="1" w:styleId="5FD20CAF43DA4ABCAAAAECB7BF9E58F1">
    <w:name w:val="5FD20CAF43DA4ABCAAAAECB7BF9E58F1"/>
  </w:style>
  <w:style w:type="paragraph" w:customStyle="1" w:styleId="5A25B89CDC154DEEBDD9D266CD0C8342">
    <w:name w:val="5A25B89CDC154DEEBDD9D266CD0C8342"/>
  </w:style>
  <w:style w:type="paragraph" w:customStyle="1" w:styleId="09207B8EBE4D4D6D94E810606D3011B3">
    <w:name w:val="09207B8EBE4D4D6D94E810606D3011B3"/>
  </w:style>
  <w:style w:type="paragraph" w:customStyle="1" w:styleId="8A7F1306E5CC4F7E951383441A27CF28">
    <w:name w:val="8A7F1306E5CC4F7E951383441A27CF28"/>
  </w:style>
  <w:style w:type="paragraph" w:customStyle="1" w:styleId="23807F5298194A7F8F401A0B2DFE05CE">
    <w:name w:val="23807F5298194A7F8F401A0B2DFE05CE"/>
  </w:style>
  <w:style w:type="paragraph" w:customStyle="1" w:styleId="F9AEEC778F5341F3AFA8D99D9FAC21E1">
    <w:name w:val="F9AEEC778F5341F3AFA8D99D9FAC21E1"/>
  </w:style>
  <w:style w:type="paragraph" w:customStyle="1" w:styleId="4152CB1C855C4F4BB27502793371359A">
    <w:name w:val="4152CB1C855C4F4BB27502793371359A"/>
  </w:style>
  <w:style w:type="paragraph" w:customStyle="1" w:styleId="4DEB6D64B29F45919310012A10B26604">
    <w:name w:val="4DEB6D64B29F45919310012A10B26604"/>
  </w:style>
  <w:style w:type="paragraph" w:customStyle="1" w:styleId="17EDF7DBC9E34CA5B6E721EB1024C24A">
    <w:name w:val="17EDF7DBC9E34CA5B6E721EB1024C24A"/>
  </w:style>
  <w:style w:type="paragraph" w:customStyle="1" w:styleId="E012A0B1341840C2B25F2EDB74A7CD7D">
    <w:name w:val="E012A0B1341840C2B25F2EDB74A7CD7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paragraph" w:customStyle="1" w:styleId="32EFF56EE8F442AEB081B41837664A1C">
    <w:name w:val="32EFF56EE8F442AEB081B41837664A1C"/>
  </w:style>
  <w:style w:type="paragraph" w:customStyle="1" w:styleId="FFA9B1FB61F44FDEBB22A3C6B3AD84B5">
    <w:name w:val="FFA9B1FB61F44FDEBB22A3C6B3AD84B5"/>
  </w:style>
  <w:style w:type="paragraph" w:customStyle="1" w:styleId="E41AA3E949AF45F983F6BEB76A0D8DF7">
    <w:name w:val="E41AA3E949AF45F983F6BEB76A0D8DF7"/>
  </w:style>
  <w:style w:type="paragraph" w:customStyle="1" w:styleId="1A901C2F6C5B4FEABFD89C7786D3B767">
    <w:name w:val="1A901C2F6C5B4FEABFD89C7786D3B767"/>
  </w:style>
  <w:style w:type="paragraph" w:customStyle="1" w:styleId="CB463692B2A64F59B87549D2A37E5DA0">
    <w:name w:val="CB463692B2A64F59B87549D2A37E5DA0"/>
  </w:style>
  <w:style w:type="paragraph" w:customStyle="1" w:styleId="6BCCA62E91D443F6A17797661F355073">
    <w:name w:val="6BCCA62E91D443F6A17797661F355073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3570B69F4BE3470EB9A703D75ADDDC1A">
    <w:name w:val="3570B69F4BE3470EB9A703D75ADDDC1A"/>
  </w:style>
  <w:style w:type="paragraph" w:customStyle="1" w:styleId="F0B46E77E1B645358E68FDB3D30CBE03">
    <w:name w:val="F0B46E77E1B645358E68FDB3D30CBE03"/>
  </w:style>
  <w:style w:type="paragraph" w:customStyle="1" w:styleId="2AAD44940F9E40BCB2C45D08900BE4C2">
    <w:name w:val="2AAD44940F9E40BCB2C45D08900BE4C2"/>
  </w:style>
  <w:style w:type="paragraph" w:customStyle="1" w:styleId="C566728CFC1047CB83A38F0BF6D79291">
    <w:name w:val="C566728CFC1047CB83A38F0BF6D79291"/>
  </w:style>
  <w:style w:type="paragraph" w:customStyle="1" w:styleId="1C6E36B2B4AB43099C5ED307A7152620">
    <w:name w:val="1C6E36B2B4AB43099C5ED307A7152620"/>
  </w:style>
  <w:style w:type="paragraph" w:customStyle="1" w:styleId="6BB815E74F5F412783EE08EA5966CD1E">
    <w:name w:val="6BB815E74F5F412783EE08EA5966CD1E"/>
  </w:style>
  <w:style w:type="paragraph" w:customStyle="1" w:styleId="D0E7AABC485C41EE8DA9A08FB74C7A52">
    <w:name w:val="D0E7AABC485C41EE8DA9A08FB74C7A52"/>
  </w:style>
  <w:style w:type="paragraph" w:customStyle="1" w:styleId="85EB4CBF85914BFFBF73CE4F5A58282B">
    <w:name w:val="85EB4CBF85914BFFBF73CE4F5A58282B"/>
  </w:style>
  <w:style w:type="paragraph" w:customStyle="1" w:styleId="143AFE7A7CE34400B3E94FAB23507E50">
    <w:name w:val="143AFE7A7CE34400B3E94FAB23507E50"/>
  </w:style>
  <w:style w:type="paragraph" w:customStyle="1" w:styleId="FDAA269CB0C74EC28CB338E2249F23C2">
    <w:name w:val="FDAA269CB0C74EC28CB338E2249F23C2"/>
  </w:style>
  <w:style w:type="paragraph" w:customStyle="1" w:styleId="D1172135D7194F349D7C4B6FFFC95968">
    <w:name w:val="D1172135D7194F349D7C4B6FFFC95968"/>
  </w:style>
  <w:style w:type="paragraph" w:customStyle="1" w:styleId="B4CBFBEE1A1A4E23B565E1C986DD64E3">
    <w:name w:val="B4CBFBEE1A1A4E23B565E1C986DD64E3"/>
  </w:style>
  <w:style w:type="paragraph" w:customStyle="1" w:styleId="87C9F8BCD7CA4B258CB6D170B5B6DD1E">
    <w:name w:val="87C9F8BCD7CA4B258CB6D170B5B6DD1E"/>
  </w:style>
  <w:style w:type="paragraph" w:customStyle="1" w:styleId="011BBF58369C416A87C26A8CB97431BC">
    <w:name w:val="011BBF58369C416A87C26A8CB97431BC"/>
  </w:style>
  <w:style w:type="paragraph" w:customStyle="1" w:styleId="CBF58654998E4749B4202949E1182C75">
    <w:name w:val="CBF58654998E4749B4202949E1182C75"/>
  </w:style>
  <w:style w:type="paragraph" w:customStyle="1" w:styleId="26CE6D75A3D34A479D6077929A75D6DA">
    <w:name w:val="26CE6D75A3D34A479D6077929A75D6DA"/>
  </w:style>
  <w:style w:type="paragraph" w:customStyle="1" w:styleId="DAD7146022D0460CAE9EA9AA2BD2B400">
    <w:name w:val="DAD7146022D0460CAE9EA9AA2BD2B400"/>
  </w:style>
  <w:style w:type="paragraph" w:customStyle="1" w:styleId="0F5DA363B3EF4F0C87858163D607900D">
    <w:name w:val="0F5DA363B3EF4F0C87858163D607900D"/>
  </w:style>
  <w:style w:type="paragraph" w:customStyle="1" w:styleId="2A8C3BD06ACB45BAAC4AE883095A2B6A">
    <w:name w:val="2A8C3BD06ACB45BAAC4AE883095A2B6A"/>
  </w:style>
  <w:style w:type="paragraph" w:customStyle="1" w:styleId="42890B6B702D4D3484000BEABDECAA12">
    <w:name w:val="42890B6B702D4D3484000BEABDECAA12"/>
  </w:style>
  <w:style w:type="paragraph" w:customStyle="1" w:styleId="83F6106A59034FC08D59EECD9C99EA7E">
    <w:name w:val="83F6106A59034FC08D59EECD9C99EA7E"/>
  </w:style>
  <w:style w:type="paragraph" w:customStyle="1" w:styleId="F851D470FB2746B6B732403483814E38">
    <w:name w:val="F851D470FB2746B6B732403483814E38"/>
  </w:style>
  <w:style w:type="paragraph" w:customStyle="1" w:styleId="D816FAC1D9C64E6CB28EB540375A8659">
    <w:name w:val="D816FAC1D9C64E6CB28EB540375A8659"/>
  </w:style>
  <w:style w:type="paragraph" w:customStyle="1" w:styleId="2F59B1C92AD649AB84F2505ADD5B906D">
    <w:name w:val="2F59B1C92AD649AB84F2505ADD5B906D"/>
    <w:rsid w:val="005E1D42"/>
  </w:style>
  <w:style w:type="paragraph" w:customStyle="1" w:styleId="699C63C5208243BD95B191C798C205F6">
    <w:name w:val="699C63C5208243BD95B191C798C205F6"/>
    <w:rsid w:val="005E1D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2020-02-24T06:32:00Z</dcterms:created>
  <dcterms:modified xsi:type="dcterms:W3CDTF">2020-04-08T12:55:00Z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